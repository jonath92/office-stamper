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15 w16se w16cid w16 w16cex w16sdtdh w16sdtfl w16du wp14">
  <w:body>
    <w:p w:rsidR="1F4D1FB2" w:rsidP="1F4D1FB2" w:rsidRDefault="1F4D1FB2" w14:paraId="6FB1728C" w14:textId="3F32CD90">
      <w:pPr>
        <w:pStyle w:val="Dokumenttyp"/>
        <w:sectPr w:rsidR="00EC10FB">
          <w:headerReference w:type="default" r:id="rId11"/>
          <w:pgSz w:w="11906" w:h="16838" w:orient="portrait"/>
          <w:pgMar w:top="1417" w:right="1417" w:bottom="1134" w:left="1417" w:header="708" w:footer="708" w:gutter="0"/>
          <w:cols w:space="708"/>
          <w:docGrid w:linePitch="360"/>
          <w:footerReference w:type="default" r:id="Re57db82d37de44d8"/>
        </w:sectPr>
      </w:pPr>
    </w:p>
    <w:bookmarkStart w:name="scroll-bookmark-70" w:id="72"/>
    <w:bookmarkStart w:name="_Toc175129263" w:id="73"/>
    <w:p w:rsidR="00C37249" w:rsidP="00C37249" w:rsidRDefault="00C37249" w14:paraId="4C2A24C1" w14:textId="3FF314B7" w14:noSpellErr="1">
      <w:bookmarkEnd w:id="72"/>
      <w:bookmarkEnd w:id="73"/>
    </w:p>
    <w:p w:rsidR="384F665F" w:rsidP="56CC538E" w:rsidRDefault="384F665F" w14:paraId="39A54F80" w14:textId="05D9DD61">
      <w:pPr>
        <w:pStyle w:val="Normal"/>
      </w:pPr>
      <w:commentRangeStart w:id="1579589249"/>
      <w:r w:rsidR="384F665F">
        <w:rPr/>
        <w:t>sumCost</w:t>
      </w:r>
      <w:commentRangeEnd w:id="1579589249"/>
      <w:r>
        <w:rPr>
          <w:rStyle w:val="CommentReference"/>
        </w:rPr>
        <w:commentReference w:id="1579589249"/>
      </w:r>
    </w:p>
    <w:p w:rsidR="56CC538E" w:rsidRDefault="56CC538E" w14:paraId="57B460AA" w14:textId="7970C720"/>
    <w:sectPr w:rsidRPr="00957088" w:rsidR="00957088">
      <w:footerReference w:type="default" r:id="rId3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xmlns:w="http://schemas.openxmlformats.org/wordprocessingml/2006/main" w:initials="JS" w:author="Jonathan Sarrazin" w:date="2025-10-12T19:36:30" w:id="1579589249">
    <w:p xmlns:w14="http://schemas.microsoft.com/office/word/2010/wordml" xmlns:w="http://schemas.openxmlformats.org/wordprocessingml/2006/main" w:rsidR="15368555" w:rsidRDefault="26C90F91" w14:paraId="41068E52" w14:textId="56F932A6">
      <w:pPr>
        <w:pStyle w:val="CommentText"/>
      </w:pPr>
      <w:r>
        <w:rPr>
          <w:rStyle w:val="CommentReference"/>
        </w:rPr>
        <w:annotationRef/>
      </w:r>
      <w:r w:rsidRPr="6F183CBA" w:rsidR="51B43E80">
        <w:t>replaceWordWith(name)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41068E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A340231" w16cex:dateUtc="2025-10-12T17:36:30.1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068E52" w16cid:durableId="4A3402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3604" w:rsidP="00EC10FB" w:rsidRDefault="00CC3604" w14:paraId="69F675E4" w14:textId="77777777">
      <w:pPr>
        <w:spacing w:line="240" w:lineRule="auto"/>
      </w:pPr>
      <w:r>
        <w:separator/>
      </w:r>
    </w:p>
  </w:endnote>
  <w:endnote w:type="continuationSeparator" w:id="0">
    <w:p w:rsidR="00CC3604" w:rsidP="00EC10FB" w:rsidRDefault="00CC3604" w14:paraId="6D4A628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23014" w:rsidR="00EC10FB" w:rsidP="00EC10FB" w:rsidRDefault="00EC10FB" w14:paraId="21CF28F5" w14:textId="1ED8FDA3">
    <w:pPr>
      <w:pStyle w:val="Footer"/>
      <w:jc w:val="center"/>
      <w:rPr>
        <w:sz w:val="16"/>
        <w:szCs w:val="16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4D1FB2" w:rsidTr="1F4D1FB2" w14:paraId="4FA88930">
      <w:trPr>
        <w:trHeight w:val="300"/>
      </w:trPr>
      <w:tc>
        <w:tcPr>
          <w:tcW w:w="3020" w:type="dxa"/>
          <w:tcMar/>
        </w:tcPr>
        <w:p w:rsidR="1F4D1FB2" w:rsidP="1F4D1FB2" w:rsidRDefault="1F4D1FB2" w14:paraId="6318A89C" w14:textId="2AB433A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F4D1FB2" w:rsidP="1F4D1FB2" w:rsidRDefault="1F4D1FB2" w14:paraId="2257014E" w14:textId="691A06C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F4D1FB2" w:rsidP="1F4D1FB2" w:rsidRDefault="1F4D1FB2" w14:paraId="65ECE3E2" w14:textId="4B9729CB">
          <w:pPr>
            <w:pStyle w:val="Header"/>
            <w:bidi w:val="0"/>
            <w:ind w:right="-115"/>
            <w:jc w:val="right"/>
          </w:pPr>
        </w:p>
      </w:tc>
    </w:tr>
  </w:tbl>
  <w:p w:rsidR="1F4D1FB2" w:rsidP="1F4D1FB2" w:rsidRDefault="1F4D1FB2" w14:paraId="18993F34" w14:textId="3AC070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3604" w:rsidP="00EC10FB" w:rsidRDefault="00CC3604" w14:paraId="78327B97" w14:textId="77777777">
      <w:pPr>
        <w:spacing w:line="240" w:lineRule="auto"/>
      </w:pPr>
      <w:r>
        <w:separator/>
      </w:r>
    </w:p>
  </w:footnote>
  <w:footnote w:type="continuationSeparator" w:id="0">
    <w:p w:rsidR="00CC3604" w:rsidP="00EC10FB" w:rsidRDefault="00CC3604" w14:paraId="2ACB1C0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C10FB" w:rsidRDefault="00EC10FB" w14:paraId="46256E59" w14:textId="03332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6F53"/>
    <w:multiLevelType w:val="hybridMultilevel"/>
    <w:tmpl w:val="225C97C2"/>
    <w:lvl w:ilvl="0" w:tplc="7C88D9D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465454"/>
    <w:multiLevelType w:val="hybridMultilevel"/>
    <w:tmpl w:val="CA1E75F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025FD8"/>
    <w:multiLevelType w:val="hybridMultilevel"/>
    <w:tmpl w:val="792E7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235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2C1DD0"/>
    <w:multiLevelType w:val="hybridMultilevel"/>
    <w:tmpl w:val="F28C97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D12B0B"/>
    <w:multiLevelType w:val="hybridMultilevel"/>
    <w:tmpl w:val="5C3AAD64"/>
    <w:lvl w:ilvl="0" w:tplc="C792D5DA">
      <w:start w:val="1"/>
      <w:numFmt w:val="bullet"/>
      <w:pStyle w:val="Aufz"/>
      <w:lvlText w:val=""/>
      <w:lvlJc w:val="left"/>
      <w:pPr>
        <w:tabs>
          <w:tab w:val="num" w:pos="454"/>
        </w:tabs>
        <w:ind w:left="454" w:hanging="454"/>
      </w:pPr>
      <w:rPr>
        <w:rFonts w:hint="default" w:ascii="Symbol" w:hAnsi="Symbol"/>
      </w:rPr>
    </w:lvl>
    <w:lvl w:ilvl="1" w:tplc="C09C94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B8CA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A9CFD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5F3256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F124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EC8F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4446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D270B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674B4A"/>
    <w:multiLevelType w:val="hybridMultilevel"/>
    <w:tmpl w:val="44502576"/>
    <w:lvl w:ilvl="0" w:tplc="640ED998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E638BF"/>
    <w:multiLevelType w:val="multilevel"/>
    <w:tmpl w:val="E9D07B8A"/>
    <w:lvl w:ilvl="0">
      <w:start w:val="1"/>
      <w:numFmt w:val="decimal"/>
      <w:pStyle w:val="ListenelementNummerierung"/>
      <w:lvlText w:val="%1)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712D2D9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26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AD769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EB23ABF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B23AC0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B23AC1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B23AC2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B23AC3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B23AC4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B23AC5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B23AC6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B23AC7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B23AC8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B23AC9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B23ACA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EB23ACB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B23ACC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EB23ACD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B23ACE"/>
    <w:multiLevelType w:val="multilevel"/>
    <w:tmpl w:val="8066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6776489">
    <w:abstractNumId w:val="8"/>
  </w:num>
  <w:num w:numId="2" w16cid:durableId="2090881253">
    <w:abstractNumId w:val="1"/>
  </w:num>
  <w:num w:numId="3" w16cid:durableId="418139464">
    <w:abstractNumId w:val="0"/>
  </w:num>
  <w:num w:numId="4" w16cid:durableId="1312638645">
    <w:abstractNumId w:val="6"/>
  </w:num>
  <w:num w:numId="5" w16cid:durableId="378163244">
    <w:abstractNumId w:val="9"/>
  </w:num>
  <w:num w:numId="6" w16cid:durableId="1122307844">
    <w:abstractNumId w:val="3"/>
  </w:num>
  <w:num w:numId="7" w16cid:durableId="222718265">
    <w:abstractNumId w:val="7"/>
  </w:num>
  <w:num w:numId="8" w16cid:durableId="1135872304">
    <w:abstractNumId w:val="5"/>
  </w:num>
  <w:num w:numId="9" w16cid:durableId="1160996742">
    <w:abstractNumId w:val="10"/>
  </w:num>
  <w:num w:numId="10" w16cid:durableId="167329530">
    <w:abstractNumId w:val="11"/>
  </w:num>
  <w:num w:numId="11" w16cid:durableId="806314419">
    <w:abstractNumId w:val="12"/>
  </w:num>
  <w:num w:numId="12" w16cid:durableId="1462259527">
    <w:abstractNumId w:val="13"/>
  </w:num>
  <w:num w:numId="13" w16cid:durableId="1106075846">
    <w:abstractNumId w:val="14"/>
  </w:num>
  <w:num w:numId="14" w16cid:durableId="1479373756">
    <w:abstractNumId w:val="15"/>
  </w:num>
  <w:num w:numId="15" w16cid:durableId="870800197">
    <w:abstractNumId w:val="2"/>
  </w:num>
  <w:num w:numId="16" w16cid:durableId="1370107720">
    <w:abstractNumId w:val="16"/>
  </w:num>
  <w:num w:numId="17" w16cid:durableId="745347947">
    <w:abstractNumId w:val="17"/>
  </w:num>
  <w:num w:numId="18" w16cid:durableId="1461341637">
    <w:abstractNumId w:val="18"/>
  </w:num>
  <w:num w:numId="19" w16cid:durableId="795829273">
    <w:abstractNumId w:val="19"/>
  </w:num>
  <w:num w:numId="20" w16cid:durableId="1051001874">
    <w:abstractNumId w:val="20"/>
  </w:num>
  <w:num w:numId="21" w16cid:durableId="422068454">
    <w:abstractNumId w:val="21"/>
  </w:num>
  <w:num w:numId="22" w16cid:durableId="344668820">
    <w:abstractNumId w:val="22"/>
  </w:num>
  <w:num w:numId="23" w16cid:durableId="1293512674">
    <w:abstractNumId w:val="23"/>
  </w:num>
  <w:num w:numId="24" w16cid:durableId="690909873">
    <w:abstractNumId w:val="24"/>
  </w:num>
  <w:num w:numId="25" w16cid:durableId="1799295954">
    <w:abstractNumId w:val="25"/>
  </w:num>
  <w:num w:numId="26" w16cid:durableId="2078506924">
    <w:abstractNumId w:val="4"/>
  </w:num>
  <w:num w:numId="27" w16cid:durableId="200289172">
    <w:abstractNumId w:val="8"/>
  </w:num>
  <w:num w:numId="28" w16cid:durableId="18245454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nathan Sarrazin">
    <w15:presenceInfo w15:providerId="AD" w15:userId="S::jonathan.sarrazin@prodyna.com::9276e47c-dd81-4aa8-abea-d84bd3c2e7d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F4"/>
    <w:rsid w:val="00004EE1"/>
    <w:rsid w:val="00014451"/>
    <w:rsid w:val="00016336"/>
    <w:rsid w:val="00055F57"/>
    <w:rsid w:val="00057FAA"/>
    <w:rsid w:val="00076F15"/>
    <w:rsid w:val="0008102D"/>
    <w:rsid w:val="00095F2C"/>
    <w:rsid w:val="000A5DA0"/>
    <w:rsid w:val="000B7462"/>
    <w:rsid w:val="000B7EA6"/>
    <w:rsid w:val="000D4590"/>
    <w:rsid w:val="000E722D"/>
    <w:rsid w:val="001163CF"/>
    <w:rsid w:val="00134197"/>
    <w:rsid w:val="00141635"/>
    <w:rsid w:val="00141D26"/>
    <w:rsid w:val="00150367"/>
    <w:rsid w:val="00167B93"/>
    <w:rsid w:val="00176E8A"/>
    <w:rsid w:val="00180DD7"/>
    <w:rsid w:val="00183DF2"/>
    <w:rsid w:val="001A2DDE"/>
    <w:rsid w:val="001C7951"/>
    <w:rsid w:val="001E2AD0"/>
    <w:rsid w:val="001F4827"/>
    <w:rsid w:val="001F4F20"/>
    <w:rsid w:val="001F5513"/>
    <w:rsid w:val="002047F4"/>
    <w:rsid w:val="00262D72"/>
    <w:rsid w:val="00271961"/>
    <w:rsid w:val="0027432D"/>
    <w:rsid w:val="0027749E"/>
    <w:rsid w:val="00283227"/>
    <w:rsid w:val="0028604B"/>
    <w:rsid w:val="0029277B"/>
    <w:rsid w:val="0029458D"/>
    <w:rsid w:val="002C2913"/>
    <w:rsid w:val="002C4E2A"/>
    <w:rsid w:val="002C5F35"/>
    <w:rsid w:val="00310024"/>
    <w:rsid w:val="0031463A"/>
    <w:rsid w:val="00323DE1"/>
    <w:rsid w:val="003365F9"/>
    <w:rsid w:val="00336CD6"/>
    <w:rsid w:val="00350CC5"/>
    <w:rsid w:val="003600B2"/>
    <w:rsid w:val="00363910"/>
    <w:rsid w:val="003742A8"/>
    <w:rsid w:val="003D128E"/>
    <w:rsid w:val="003D342E"/>
    <w:rsid w:val="003E4857"/>
    <w:rsid w:val="003F4B72"/>
    <w:rsid w:val="003F7EA9"/>
    <w:rsid w:val="004019A2"/>
    <w:rsid w:val="00411AFA"/>
    <w:rsid w:val="00414C04"/>
    <w:rsid w:val="00420AF4"/>
    <w:rsid w:val="00423958"/>
    <w:rsid w:val="00435936"/>
    <w:rsid w:val="00452E47"/>
    <w:rsid w:val="00460FCF"/>
    <w:rsid w:val="0046626C"/>
    <w:rsid w:val="00474A6E"/>
    <w:rsid w:val="00477D9A"/>
    <w:rsid w:val="004834DD"/>
    <w:rsid w:val="00496904"/>
    <w:rsid w:val="004C25C9"/>
    <w:rsid w:val="004C2C49"/>
    <w:rsid w:val="004C7299"/>
    <w:rsid w:val="004E1B90"/>
    <w:rsid w:val="004E7700"/>
    <w:rsid w:val="00501F2A"/>
    <w:rsid w:val="00514F31"/>
    <w:rsid w:val="0053149C"/>
    <w:rsid w:val="005410DC"/>
    <w:rsid w:val="00541FBA"/>
    <w:rsid w:val="00550AA3"/>
    <w:rsid w:val="005545A8"/>
    <w:rsid w:val="00571EA0"/>
    <w:rsid w:val="00581C90"/>
    <w:rsid w:val="005825A8"/>
    <w:rsid w:val="00592C6C"/>
    <w:rsid w:val="005A217B"/>
    <w:rsid w:val="005B36F0"/>
    <w:rsid w:val="005B37B8"/>
    <w:rsid w:val="005C31C9"/>
    <w:rsid w:val="005C4563"/>
    <w:rsid w:val="005E03F5"/>
    <w:rsid w:val="005E1121"/>
    <w:rsid w:val="005F7C88"/>
    <w:rsid w:val="00606285"/>
    <w:rsid w:val="00611A5E"/>
    <w:rsid w:val="00627AC4"/>
    <w:rsid w:val="00637E04"/>
    <w:rsid w:val="0066445A"/>
    <w:rsid w:val="00680805"/>
    <w:rsid w:val="00682F5A"/>
    <w:rsid w:val="006C08E9"/>
    <w:rsid w:val="006C532C"/>
    <w:rsid w:val="006D19FF"/>
    <w:rsid w:val="006F3BBC"/>
    <w:rsid w:val="00702FBC"/>
    <w:rsid w:val="007033EA"/>
    <w:rsid w:val="00715365"/>
    <w:rsid w:val="00721E8E"/>
    <w:rsid w:val="007569CE"/>
    <w:rsid w:val="00786046"/>
    <w:rsid w:val="00792056"/>
    <w:rsid w:val="00794B84"/>
    <w:rsid w:val="007A271B"/>
    <w:rsid w:val="007A467D"/>
    <w:rsid w:val="007D3D71"/>
    <w:rsid w:val="007D7C88"/>
    <w:rsid w:val="007E6BCB"/>
    <w:rsid w:val="00851FDE"/>
    <w:rsid w:val="00853113"/>
    <w:rsid w:val="008576E3"/>
    <w:rsid w:val="00874EE1"/>
    <w:rsid w:val="00883C3A"/>
    <w:rsid w:val="008848DB"/>
    <w:rsid w:val="008B33FB"/>
    <w:rsid w:val="008D31D5"/>
    <w:rsid w:val="008E30C9"/>
    <w:rsid w:val="008E6EC3"/>
    <w:rsid w:val="008F20BC"/>
    <w:rsid w:val="009154FE"/>
    <w:rsid w:val="00922DCF"/>
    <w:rsid w:val="00931C10"/>
    <w:rsid w:val="00945AED"/>
    <w:rsid w:val="009560B5"/>
    <w:rsid w:val="00957088"/>
    <w:rsid w:val="00972FAE"/>
    <w:rsid w:val="0099479C"/>
    <w:rsid w:val="009A118D"/>
    <w:rsid w:val="009B74D1"/>
    <w:rsid w:val="009C46FF"/>
    <w:rsid w:val="00A04648"/>
    <w:rsid w:val="00A1364C"/>
    <w:rsid w:val="00A174CC"/>
    <w:rsid w:val="00A35E8E"/>
    <w:rsid w:val="00A57760"/>
    <w:rsid w:val="00A64E82"/>
    <w:rsid w:val="00A66DAB"/>
    <w:rsid w:val="00A93912"/>
    <w:rsid w:val="00A962C7"/>
    <w:rsid w:val="00AA40AD"/>
    <w:rsid w:val="00AC3FBF"/>
    <w:rsid w:val="00AE390A"/>
    <w:rsid w:val="00AE5EE2"/>
    <w:rsid w:val="00AF1DEF"/>
    <w:rsid w:val="00AF67E7"/>
    <w:rsid w:val="00B03791"/>
    <w:rsid w:val="00B03F8C"/>
    <w:rsid w:val="00B05D33"/>
    <w:rsid w:val="00B0637C"/>
    <w:rsid w:val="00B17C9B"/>
    <w:rsid w:val="00B35533"/>
    <w:rsid w:val="00B624D4"/>
    <w:rsid w:val="00B73179"/>
    <w:rsid w:val="00B80D52"/>
    <w:rsid w:val="00B87E72"/>
    <w:rsid w:val="00B930C3"/>
    <w:rsid w:val="00B95541"/>
    <w:rsid w:val="00BA0231"/>
    <w:rsid w:val="00BB7729"/>
    <w:rsid w:val="00BC119F"/>
    <w:rsid w:val="00BC47EC"/>
    <w:rsid w:val="00BC4AC2"/>
    <w:rsid w:val="00C040C1"/>
    <w:rsid w:val="00C17162"/>
    <w:rsid w:val="00C23752"/>
    <w:rsid w:val="00C24894"/>
    <w:rsid w:val="00C37249"/>
    <w:rsid w:val="00C53F46"/>
    <w:rsid w:val="00C8645D"/>
    <w:rsid w:val="00C932D0"/>
    <w:rsid w:val="00C978E3"/>
    <w:rsid w:val="00CB2A2F"/>
    <w:rsid w:val="00CC10A0"/>
    <w:rsid w:val="00CC3604"/>
    <w:rsid w:val="00CD4333"/>
    <w:rsid w:val="00CD7B0F"/>
    <w:rsid w:val="00CE4C82"/>
    <w:rsid w:val="00CF39BB"/>
    <w:rsid w:val="00CF4A8D"/>
    <w:rsid w:val="00D300FE"/>
    <w:rsid w:val="00D37E1A"/>
    <w:rsid w:val="00D47698"/>
    <w:rsid w:val="00D528E8"/>
    <w:rsid w:val="00D56919"/>
    <w:rsid w:val="00D61B21"/>
    <w:rsid w:val="00D665BE"/>
    <w:rsid w:val="00D77623"/>
    <w:rsid w:val="00D81EEA"/>
    <w:rsid w:val="00D87D5D"/>
    <w:rsid w:val="00D90560"/>
    <w:rsid w:val="00D9346D"/>
    <w:rsid w:val="00D95526"/>
    <w:rsid w:val="00DB4574"/>
    <w:rsid w:val="00DB6DDB"/>
    <w:rsid w:val="00DC16DA"/>
    <w:rsid w:val="00DD2B6C"/>
    <w:rsid w:val="00DF650D"/>
    <w:rsid w:val="00DF751E"/>
    <w:rsid w:val="00E2255C"/>
    <w:rsid w:val="00E406BB"/>
    <w:rsid w:val="00E5029C"/>
    <w:rsid w:val="00E571F4"/>
    <w:rsid w:val="00E61836"/>
    <w:rsid w:val="00E70E97"/>
    <w:rsid w:val="00E8149A"/>
    <w:rsid w:val="00EA38C9"/>
    <w:rsid w:val="00EB243F"/>
    <w:rsid w:val="00EC10FB"/>
    <w:rsid w:val="00ED3F1D"/>
    <w:rsid w:val="00ED4D8B"/>
    <w:rsid w:val="00ED5EFC"/>
    <w:rsid w:val="00EE4005"/>
    <w:rsid w:val="00EE4F47"/>
    <w:rsid w:val="00EE65DA"/>
    <w:rsid w:val="00EF6BCF"/>
    <w:rsid w:val="00F070A9"/>
    <w:rsid w:val="00F26E2A"/>
    <w:rsid w:val="00F27E6A"/>
    <w:rsid w:val="00F55B68"/>
    <w:rsid w:val="00F574D8"/>
    <w:rsid w:val="00F83C24"/>
    <w:rsid w:val="00F86E53"/>
    <w:rsid w:val="00F904BF"/>
    <w:rsid w:val="00F958B6"/>
    <w:rsid w:val="00FA2533"/>
    <w:rsid w:val="00FB56B0"/>
    <w:rsid w:val="00FD3AEE"/>
    <w:rsid w:val="00FE2711"/>
    <w:rsid w:val="01ED721A"/>
    <w:rsid w:val="06A17455"/>
    <w:rsid w:val="08D6F692"/>
    <w:rsid w:val="0BDF2A43"/>
    <w:rsid w:val="0FFD78DE"/>
    <w:rsid w:val="11B73AA1"/>
    <w:rsid w:val="1241FBA4"/>
    <w:rsid w:val="136DACA0"/>
    <w:rsid w:val="1A6C5D28"/>
    <w:rsid w:val="1F4D1FB2"/>
    <w:rsid w:val="27C6291E"/>
    <w:rsid w:val="3438FE15"/>
    <w:rsid w:val="384F665F"/>
    <w:rsid w:val="3B027C58"/>
    <w:rsid w:val="3EB21532"/>
    <w:rsid w:val="3EC1E28D"/>
    <w:rsid w:val="417F904D"/>
    <w:rsid w:val="4266161C"/>
    <w:rsid w:val="44EE9335"/>
    <w:rsid w:val="45152479"/>
    <w:rsid w:val="453A32D1"/>
    <w:rsid w:val="4584001D"/>
    <w:rsid w:val="5406F1D6"/>
    <w:rsid w:val="54B7AA1D"/>
    <w:rsid w:val="56CC538E"/>
    <w:rsid w:val="6275C6DF"/>
    <w:rsid w:val="6842B547"/>
    <w:rsid w:val="6C0DF5B2"/>
    <w:rsid w:val="73B958C4"/>
    <w:rsid w:val="7F69B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93B0D"/>
  <w15:chartTrackingRefBased/>
  <w15:docId w15:val="{69F3E11B-BD7A-4DFA-8A8A-AC023A334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eastAsia="SimSun" w:ascii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7B0F"/>
    <w:pPr>
      <w:spacing w:after="0"/>
    </w:pPr>
    <w:rPr>
      <w:rFonts w:ascii="DM Sans" w:hAnsi="DM Sans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CE4C82"/>
    <w:pPr>
      <w:keepNext/>
      <w:keepLines/>
      <w:numPr>
        <w:numId w:val="1"/>
      </w:numPr>
      <w:spacing w:before="360" w:after="80"/>
      <w:ind w:left="432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C82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C8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C8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C8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4C82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4C82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4C82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4C82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Scroll Heading 1 Char"/>
    <w:basedOn w:val="DefaultParagraphFont"/>
    <w:link w:val="Heading1"/>
    <w:rsid w:val="00CE4C82"/>
    <w:rPr>
      <w:rFonts w:ascii="DM Sans" w:hAnsi="DM Sans" w:eastAsiaTheme="majorEastAsia" w:cstheme="majorBidi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E4C82"/>
    <w:rPr>
      <w:rFonts w:ascii="DM Sans" w:hAnsi="DM Sans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E4C82"/>
    <w:rPr>
      <w:rFonts w:ascii="DM Sans" w:hAnsi="DM Sans" w:eastAsiaTheme="majorEastAsia" w:cstheme="majorBidi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E4C82"/>
    <w:rPr>
      <w:rFonts w:ascii="DM Sans" w:hAnsi="DM Sans" w:eastAsiaTheme="majorEastAsia" w:cstheme="majorBidi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CE4C82"/>
    <w:rPr>
      <w:rFonts w:ascii="DM Sans" w:hAnsi="DM Sans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sid w:val="00CE4C82"/>
    <w:rPr>
      <w:rFonts w:ascii="DM Sans" w:hAnsi="DM Sans" w:eastAsiaTheme="majorEastAsia" w:cstheme="majorBidi"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rsid w:val="00CE4C82"/>
    <w:rPr>
      <w:rFonts w:ascii="DM Sans" w:hAnsi="DM Sans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sid w:val="00CE4C82"/>
    <w:rPr>
      <w:rFonts w:ascii="DM Sans" w:hAnsi="DM Sans" w:eastAsiaTheme="majorEastAsia" w:cstheme="majorBidi"/>
      <w:i/>
      <w:iCs/>
    </w:rPr>
  </w:style>
  <w:style w:type="character" w:styleId="Heading9Char" w:customStyle="1">
    <w:name w:val="Heading 9 Char"/>
    <w:basedOn w:val="DefaultParagraphFont"/>
    <w:link w:val="Heading9"/>
    <w:uiPriority w:val="9"/>
    <w:rsid w:val="00CE4C82"/>
    <w:rPr>
      <w:rFonts w:ascii="DM Sans" w:hAnsi="DM Sans" w:eastAsiaTheme="majorEastAsia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6391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3910"/>
    <w:rPr>
      <w:rFonts w:ascii="DM Sans" w:hAnsi="DM Sans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82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4C82"/>
    <w:rPr>
      <w:rFonts w:ascii="DM Sans" w:hAnsi="DM Sans" w:eastAsiaTheme="majorEastAsia" w:cstheme="majorBidi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9346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9346D"/>
    <w:pPr>
      <w:numPr>
        <w:numId w:val="4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D93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93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6D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6391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63910"/>
    <w:rPr>
      <w:i/>
      <w:iCs/>
    </w:rPr>
  </w:style>
  <w:style w:type="character" w:styleId="Strong">
    <w:name w:val="Strong"/>
    <w:basedOn w:val="DefaultParagraphFont"/>
    <w:uiPriority w:val="22"/>
    <w:qFormat/>
    <w:rsid w:val="00363910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363910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639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962C7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96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2C7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C7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962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2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2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2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2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2C7"/>
    <w:pPr>
      <w:spacing w:after="100"/>
      <w:ind w:left="1760"/>
    </w:pPr>
  </w:style>
  <w:style w:type="paragraph" w:styleId="ListenelementNummerierung" w:customStyle="1">
    <w:name w:val="Listenelement Nummerierung"/>
    <w:basedOn w:val="ListParagraph"/>
    <w:link w:val="ListenelementNummerierungZchn"/>
    <w:qFormat/>
    <w:rsid w:val="00BC119F"/>
    <w:pPr>
      <w:numPr>
        <w:numId w:val="7"/>
      </w:numPr>
      <w:ind w:left="720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DF751E"/>
    <w:rPr>
      <w:rFonts w:ascii="DM Sans" w:hAnsi="DM Sans"/>
    </w:rPr>
  </w:style>
  <w:style w:type="character" w:styleId="ListenelementNummerierungZchn" w:customStyle="1">
    <w:name w:val="Listenelement Nummerierung Zchn"/>
    <w:basedOn w:val="ListParagraphChar"/>
    <w:link w:val="ListenelementNummerierung"/>
    <w:rsid w:val="00BC119F"/>
    <w:rPr>
      <w:rFonts w:ascii="DM Sans" w:hAnsi="DM Sans"/>
    </w:rPr>
  </w:style>
  <w:style w:type="paragraph" w:styleId="ListenelementAufzhlung" w:customStyle="1">
    <w:name w:val="Listenelement Aufzählung"/>
    <w:basedOn w:val="ListParagraph"/>
    <w:link w:val="ListenelementAufzhlungZchn"/>
    <w:qFormat/>
    <w:rsid w:val="00BC119F"/>
  </w:style>
  <w:style w:type="character" w:styleId="ListenelementAufzhlungZchn" w:customStyle="1">
    <w:name w:val="Listenelement Aufzählung Zchn"/>
    <w:basedOn w:val="ListParagraphChar"/>
    <w:link w:val="ListenelementAufzhlung"/>
    <w:rsid w:val="00BC119F"/>
    <w:rPr>
      <w:rFonts w:ascii="DM Sans" w:hAnsi="DM Sans"/>
    </w:rPr>
  </w:style>
  <w:style w:type="table" w:styleId="TableGrid">
    <w:name w:val="Table Grid"/>
    <w:basedOn w:val="TableNormal"/>
    <w:uiPriority w:val="59"/>
    <w:rsid w:val="00BC11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C10FB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10FB"/>
    <w:rPr>
      <w:rFonts w:ascii="DM Sans" w:hAnsi="DM Sans"/>
    </w:rPr>
  </w:style>
  <w:style w:type="paragraph" w:styleId="Footer">
    <w:name w:val="footer"/>
    <w:basedOn w:val="Normal"/>
    <w:link w:val="FooterChar"/>
    <w:unhideWhenUsed/>
    <w:rsid w:val="00EC10FB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EC10FB"/>
    <w:rPr>
      <w:rFonts w:ascii="DM Sans" w:hAnsi="DM Sans"/>
    </w:rPr>
  </w:style>
  <w:style w:type="paragraph" w:styleId="Caption">
    <w:name w:val="caption"/>
    <w:basedOn w:val="Normal"/>
    <w:next w:val="Normal"/>
    <w:uiPriority w:val="35"/>
    <w:unhideWhenUsed/>
    <w:qFormat/>
    <w:rsid w:val="00794B84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94B84"/>
  </w:style>
  <w:style w:type="paragraph" w:styleId="Abbildungsverzeichnisberschrift" w:customStyle="1">
    <w:name w:val="Abbildungsverzeichnisüberschrift"/>
    <w:basedOn w:val="TOCHeading"/>
    <w:link w:val="AbbildungsverzeichnisberschriftZchn"/>
    <w:qFormat/>
    <w:rsid w:val="00794B84"/>
  </w:style>
  <w:style w:type="character" w:styleId="TOCHeadingChar" w:customStyle="1">
    <w:name w:val="TOC Heading Char"/>
    <w:basedOn w:val="Heading1Char"/>
    <w:link w:val="TOCHeading"/>
    <w:uiPriority w:val="39"/>
    <w:rsid w:val="00794B84"/>
    <w:rPr>
      <w:rFonts w:ascii="DM Sans" w:hAnsi="DM Sans" w:eastAsiaTheme="majorEastAsia" w:cstheme="majorBidi"/>
      <w:kern w:val="0"/>
      <w:sz w:val="32"/>
      <w:szCs w:val="32"/>
      <w:lang w:eastAsia="de-DE"/>
      <w14:ligatures w14:val="none"/>
    </w:rPr>
  </w:style>
  <w:style w:type="character" w:styleId="AbbildungsverzeichnisberschriftZchn" w:customStyle="1">
    <w:name w:val="Abbildungsverzeichnisüberschrift Zchn"/>
    <w:basedOn w:val="TOCHeadingChar"/>
    <w:link w:val="Abbildungsverzeichnisberschrift"/>
    <w:rsid w:val="00794B84"/>
    <w:rPr>
      <w:rFonts w:ascii="DM Sans" w:hAnsi="DM Sans" w:eastAsiaTheme="majorEastAsia" w:cstheme="majorBidi"/>
      <w:kern w:val="0"/>
      <w:sz w:val="32"/>
      <w:szCs w:val="32"/>
      <w:lang w:eastAsia="de-DE"/>
      <w14:ligatures w14:val="none"/>
    </w:rPr>
  </w:style>
  <w:style w:type="paragraph" w:styleId="Dokumenttyp" w:customStyle="1">
    <w:name w:val="Dokumenttyp"/>
    <w:basedOn w:val="Title"/>
    <w:link w:val="DokumenttypZchn"/>
    <w:qFormat/>
    <w:rsid w:val="00CD7B0F"/>
    <w:pPr>
      <w:spacing w:before="2640"/>
    </w:pPr>
  </w:style>
  <w:style w:type="character" w:styleId="DokumenttypZchn" w:customStyle="1">
    <w:name w:val="Dokumenttyp Zchn"/>
    <w:basedOn w:val="TitleChar"/>
    <w:link w:val="Dokumenttyp"/>
    <w:rsid w:val="00CD7B0F"/>
    <w:rPr>
      <w:rFonts w:ascii="DM Sans" w:hAnsi="DM Sans" w:eastAsiaTheme="majorEastAsia" w:cstheme="majorBidi"/>
      <w:spacing w:val="-10"/>
      <w:kern w:val="28"/>
      <w:sz w:val="56"/>
      <w:szCs w:val="56"/>
    </w:rPr>
  </w:style>
  <w:style w:type="paragraph" w:styleId="Unterdokumenttyp" w:customStyle="1">
    <w:name w:val="Unterdokumenttyp"/>
    <w:basedOn w:val="Subtitle"/>
    <w:link w:val="UnterdokumenttypZchn"/>
    <w:qFormat/>
    <w:rsid w:val="00CD7B0F"/>
    <w:pPr>
      <w:spacing w:after="1440"/>
    </w:pPr>
  </w:style>
  <w:style w:type="character" w:styleId="UnterdokumenttypZchn" w:customStyle="1">
    <w:name w:val="Unterdokumenttyp Zchn"/>
    <w:basedOn w:val="SubtitleChar"/>
    <w:link w:val="Unterdokumenttyp"/>
    <w:rsid w:val="00CD7B0F"/>
    <w:rPr>
      <w:rFonts w:ascii="DM Sans" w:hAnsi="DM Sans" w:eastAsiaTheme="majorEastAsia" w:cstheme="majorBidi"/>
      <w:spacing w:val="15"/>
      <w:sz w:val="28"/>
      <w:szCs w:val="28"/>
    </w:rPr>
  </w:style>
  <w:style w:type="paragraph" w:styleId="Vertragspartner" w:customStyle="1">
    <w:name w:val="Vertragspartner"/>
    <w:basedOn w:val="Normal"/>
    <w:link w:val="VertragspartnerZchn"/>
    <w:qFormat/>
    <w:rsid w:val="00CD7B0F"/>
    <w:pPr>
      <w:spacing w:before="720"/>
    </w:pPr>
    <w:rPr>
      <w:b/>
      <w:bCs/>
    </w:rPr>
  </w:style>
  <w:style w:type="character" w:styleId="VertragspartnerZchn" w:customStyle="1">
    <w:name w:val="Vertragspartner Zchn"/>
    <w:basedOn w:val="DefaultParagraphFont"/>
    <w:link w:val="Vertragspartner"/>
    <w:rsid w:val="00CD7B0F"/>
    <w:rPr>
      <w:rFonts w:ascii="DM Sans" w:hAnsi="DM Sans"/>
      <w:b/>
      <w:bCs/>
    </w:rPr>
  </w:style>
  <w:style w:type="paragraph" w:styleId="Untertitel1" w:customStyle="1">
    <w:name w:val="Untertitel 1"/>
    <w:basedOn w:val="Title"/>
    <w:next w:val="Normal"/>
    <w:link w:val="Untertitel1Zchn"/>
    <w:qFormat/>
    <w:rsid w:val="007E6BCB"/>
    <w:pPr>
      <w:spacing w:before="80"/>
    </w:pPr>
    <w:rPr>
      <w:sz w:val="36"/>
      <w:szCs w:val="36"/>
    </w:rPr>
  </w:style>
  <w:style w:type="character" w:styleId="Untertitel1Zchn" w:customStyle="1">
    <w:name w:val="Untertitel 1 Zchn"/>
    <w:basedOn w:val="DefaultParagraphFont"/>
    <w:link w:val="Untertitel1"/>
    <w:rsid w:val="007E6BCB"/>
    <w:rPr>
      <w:rFonts w:ascii="DM Sans" w:hAnsi="DM Sans" w:eastAsiaTheme="majorEastAsia" w:cstheme="majorBidi"/>
      <w:spacing w:val="-10"/>
      <w:kern w:val="28"/>
      <w:sz w:val="36"/>
      <w:szCs w:val="36"/>
    </w:rPr>
  </w:style>
  <w:style w:type="paragraph" w:styleId="Untertitel2" w:customStyle="1">
    <w:name w:val="Untertitel 2"/>
    <w:basedOn w:val="Untertitel1"/>
    <w:next w:val="Normal"/>
    <w:link w:val="Untertitel2Zchn"/>
    <w:qFormat/>
    <w:rsid w:val="001F4827"/>
    <w:rPr>
      <w:sz w:val="28"/>
      <w:szCs w:val="28"/>
    </w:rPr>
  </w:style>
  <w:style w:type="character" w:styleId="Untertitel2Zchn" w:customStyle="1">
    <w:name w:val="Untertitel 2 Zchn"/>
    <w:basedOn w:val="DefaultParagraphFont"/>
    <w:link w:val="Untertitel2"/>
    <w:rsid w:val="001F4827"/>
    <w:rPr>
      <w:rFonts w:ascii="DM Sans" w:hAnsi="DM Sans" w:eastAsiaTheme="majorEastAsia" w:cstheme="majorBidi"/>
      <w:spacing w:val="-10"/>
      <w:kern w:val="28"/>
      <w:sz w:val="28"/>
      <w:szCs w:val="28"/>
    </w:rPr>
  </w:style>
  <w:style w:type="paragraph" w:styleId="Untertitel3" w:customStyle="1">
    <w:name w:val="Untertitel 3"/>
    <w:basedOn w:val="Untertitel2"/>
    <w:next w:val="Normal"/>
    <w:link w:val="Untertitel3Zchn"/>
    <w:qFormat/>
    <w:rsid w:val="001F4827"/>
    <w:rPr>
      <w:sz w:val="24"/>
      <w:szCs w:val="24"/>
    </w:rPr>
  </w:style>
  <w:style w:type="character" w:styleId="Untertitel3Zchn" w:customStyle="1">
    <w:name w:val="Untertitel 3 Zchn"/>
    <w:basedOn w:val="DefaultParagraphFont"/>
    <w:link w:val="Untertitel3"/>
    <w:rsid w:val="001F4827"/>
    <w:rPr>
      <w:rFonts w:ascii="DM Sans" w:hAnsi="DM Sans" w:eastAsiaTheme="majorEastAsia" w:cstheme="majorBidi"/>
      <w:spacing w:val="-10"/>
      <w:kern w:val="28"/>
      <w:sz w:val="24"/>
      <w:szCs w:val="24"/>
    </w:rPr>
  </w:style>
  <w:style w:type="paragraph" w:styleId="StandardmitAbstanddanach" w:customStyle="1">
    <w:name w:val="Standard mit Abstand danach"/>
    <w:basedOn w:val="Normal"/>
    <w:link w:val="StandardmitAbstanddanachZchn"/>
    <w:qFormat/>
    <w:rsid w:val="0027749E"/>
    <w:pPr>
      <w:spacing w:after="220"/>
    </w:pPr>
  </w:style>
  <w:style w:type="character" w:styleId="StandardmitAbstanddanachZchn" w:customStyle="1">
    <w:name w:val="Standard mit Abstand danach Zchn"/>
    <w:basedOn w:val="DefaultParagraphFont"/>
    <w:link w:val="StandardmitAbstanddanach"/>
    <w:rsid w:val="0027749E"/>
    <w:rPr>
      <w:rFonts w:ascii="DM Sans" w:hAnsi="DM Sans"/>
    </w:rPr>
  </w:style>
  <w:style w:type="paragraph" w:styleId="StandardmitAbstanddavorunddanach" w:customStyle="1">
    <w:name w:val="Standard mit Abstand davor und danach"/>
    <w:basedOn w:val="Normal"/>
    <w:link w:val="StandardmitAbstanddavorunddanachZchn"/>
    <w:qFormat/>
    <w:rsid w:val="0027749E"/>
    <w:pPr>
      <w:spacing w:before="220" w:after="220"/>
    </w:pPr>
  </w:style>
  <w:style w:type="character" w:styleId="StandardmitAbstanddavorunddanachZchn" w:customStyle="1">
    <w:name w:val="Standard mit Abstand davor und danach Zchn"/>
    <w:basedOn w:val="DefaultParagraphFont"/>
    <w:link w:val="StandardmitAbstanddavorunddanach"/>
    <w:rsid w:val="0027749E"/>
    <w:rPr>
      <w:rFonts w:ascii="DM Sans" w:hAnsi="DM Sans"/>
    </w:rPr>
  </w:style>
  <w:style w:type="paragraph" w:styleId="StandardmitAbstanddavor" w:customStyle="1">
    <w:name w:val="Standard mit Abstand davor"/>
    <w:basedOn w:val="Normal"/>
    <w:link w:val="StandardmitAbstanddavorZchn"/>
    <w:qFormat/>
    <w:rsid w:val="0027749E"/>
    <w:pPr>
      <w:spacing w:before="220"/>
    </w:pPr>
  </w:style>
  <w:style w:type="character" w:styleId="StandardmitAbstanddavorZchn" w:customStyle="1">
    <w:name w:val="Standard mit Abstand davor Zchn"/>
    <w:basedOn w:val="DefaultParagraphFont"/>
    <w:link w:val="StandardmitAbstanddavor"/>
    <w:rsid w:val="0027749E"/>
    <w:rPr>
      <w:rFonts w:ascii="DM Sans" w:hAnsi="DM Sans"/>
    </w:rPr>
  </w:style>
  <w:style w:type="paragraph" w:styleId="Aufz" w:customStyle="1">
    <w:name w:val="Aufz"/>
    <w:basedOn w:val="Normal"/>
    <w:rsid w:val="00E571F4"/>
    <w:pPr>
      <w:numPr>
        <w:numId w:val="8"/>
      </w:numPr>
      <w:spacing w:line="276" w:lineRule="auto"/>
      <w:contextualSpacing/>
    </w:pPr>
    <w:rPr>
      <w:rFonts w:ascii="Arial Narrow" w:hAnsi="Arial Narrow" w:eastAsia="Times New Roman" w:cs="Times New Roman"/>
      <w:kern w:val="0"/>
      <w:lang w:eastAsia="de-DE"/>
      <w14:ligatures w14:val="none"/>
    </w:rPr>
  </w:style>
  <w:style w:type="table" w:styleId="ScrollTableNormal" w:customStyle="1">
    <w:name w:val="Scroll Table Normal"/>
    <w:basedOn w:val="TableNormal"/>
    <w:uiPriority w:val="99"/>
    <w:qFormat/>
    <w:rsid w:val="00E571F4"/>
    <w:pPr>
      <w:spacing w:after="12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de-DE"/>
      <w14:ligatures w14:val="none"/>
    </w:rPr>
    <w:tblPr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color w:val="00000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/>
      </w:rPr>
    </w:tblStylePr>
  </w:style>
  <w:style w:type="paragraph" w:styleId="ScrollListBullet" w:customStyle="1">
    <w:name w:val="Scroll List Bullet"/>
    <w:basedOn w:val="ListParagraph"/>
    <w:link w:val="ScrollListBulletZchn"/>
    <w:qFormat/>
    <w:rsid w:val="00E571F4"/>
    <w:pPr>
      <w:numPr>
        <w:numId w:val="0"/>
      </w:numPr>
      <w:spacing w:line="276" w:lineRule="auto"/>
      <w:ind w:left="714" w:hanging="357"/>
    </w:pPr>
    <w:rPr>
      <w:rFonts w:ascii="Arial Narrow" w:hAnsi="Arial Narrow" w:eastAsia="Times New Roman" w:cs="Times New Roman"/>
      <w:kern w:val="0"/>
      <w:lang w:eastAsia="de-DE"/>
      <w14:ligatures w14:val="none"/>
    </w:rPr>
  </w:style>
  <w:style w:type="character" w:styleId="ScrollListBulletZchn" w:customStyle="1">
    <w:name w:val="Scroll List Bullet Zchn"/>
    <w:basedOn w:val="ListParagraphChar"/>
    <w:link w:val="ScrollListBullet"/>
    <w:rsid w:val="00E571F4"/>
    <w:rPr>
      <w:rFonts w:ascii="Arial Narrow" w:hAnsi="Arial Narrow" w:eastAsia="Times New Roman" w:cs="Times New Roman"/>
      <w:kern w:val="0"/>
      <w:lang w:eastAsia="de-DE"/>
      <w14:ligatures w14:val="none"/>
    </w:rPr>
  </w:style>
  <w:style w:type="table" w:styleId="PDCostTable" w:customStyle="1">
    <w:name w:val="PD Cost Table"/>
    <w:basedOn w:val="ListTable3-Accent1"/>
    <w:uiPriority w:val="99"/>
    <w:rsid w:val="008576E3"/>
    <w:pPr>
      <w:spacing w:before="120" w:after="120"/>
    </w:pPr>
    <w:rPr>
      <w:rFonts w:ascii="Arial Narrow" w:hAnsi="Arial Narrow" w:eastAsia="Times New Roman" w:cs="Times New Roman"/>
      <w:kern w:val="0"/>
      <w:sz w:val="20"/>
      <w:szCs w:val="20"/>
      <w:lang w:val="en-US" w:eastAsia="ja-JP"/>
      <w14:ligatures w14:val="none"/>
    </w:rPr>
    <w:tblPr/>
    <w:tblStylePr w:type="firstRow">
      <w:rPr>
        <w:b/>
        <w:bCs/>
        <w:color w:val="auto"/>
      </w:rPr>
      <w:tblPr/>
      <w:tcPr>
        <w:shd w:val="clear" w:color="auto" w:fill="B7D4EF" w:themeFill="text2" w:themeFillTint="33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B7D4EF" w:themeFill="text2" w:themeFillTint="33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6E3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47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6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0B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60B5"/>
    <w:rPr>
      <w:rFonts w:ascii="DM Sans" w:hAnsi="DM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0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60B5"/>
    <w:rPr>
      <w:rFonts w:ascii="DM Sans" w:hAnsi="DM Sans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560B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8" /><Relationship Type="http://schemas.openxmlformats.org/officeDocument/2006/relationships/theme" Target="theme/theme1.xml" Id="rId39" /><Relationship Type="http://schemas.openxmlformats.org/officeDocument/2006/relationships/settings" Target="settings.xml" Id="rId7" /><Relationship Type="http://schemas.microsoft.com/office/2011/relationships/commentsExtended" Target="commentsExtended.xml" Id="rId17" /><Relationship Type="http://schemas.microsoft.com/office/2011/relationships/people" Target="people.xml" Id="rId38" /><Relationship Type="http://schemas.openxmlformats.org/officeDocument/2006/relationships/customXml" Target="../customXml/item2.xml" Id="rId2" /><Relationship Type="http://schemas.openxmlformats.org/officeDocument/2006/relationships/comments" Target="comments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fontTable" Target="fontTable.xml" Id="rId37" /><Relationship Type="http://schemas.openxmlformats.org/officeDocument/2006/relationships/numbering" Target="numbering.xml" Id="rId5" /><Relationship Type="http://schemas.openxmlformats.org/officeDocument/2006/relationships/footer" Target="footer1.xml" Id="rId36" /><Relationship Type="http://schemas.openxmlformats.org/officeDocument/2006/relationships/endnotes" Target="endnotes.xml" Id="rId10" /><Relationship Type="http://schemas.microsoft.com/office/2018/08/relationships/commentsExtensible" Target="commentsExtensi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oter" Target="footer2.xml" Id="Re57db82d37de44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guobin/Downloads/PDGroup-Template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2F05C60E4224083D278DE66F58E2A" ma:contentTypeVersion="21" ma:contentTypeDescription="Create a new document." ma:contentTypeScope="" ma:versionID="2accec7dd1e1b73e01078d7538880dc0">
  <xsd:schema xmlns:xsd="http://www.w3.org/2001/XMLSchema" xmlns:xs="http://www.w3.org/2001/XMLSchema" xmlns:p="http://schemas.microsoft.com/office/2006/metadata/properties" xmlns:ns2="89a5000a-25f3-4de1-80e5-8cb1c0176fba" xmlns:ns3="45794425-4a5b-41af-9348-1db4e57cfd72" targetNamespace="http://schemas.microsoft.com/office/2006/metadata/properties" ma:root="true" ma:fieldsID="a114998733788b25f7334f2d2d9e8403" ns2:_="" ns3:_="">
    <xsd:import namespace="89a5000a-25f3-4de1-80e5-8cb1c0176fba"/>
    <xsd:import namespace="45794425-4a5b-41af-9348-1db4e57cf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b1c9823da95f46aba465a18c5ad9eda7" minOccurs="0"/>
                <xsd:element ref="ns3:TaxCatchAll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5000a-25f3-4de1-80e5-8cb1c017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ef7ee7d-c6d0-410d-a1ea-82bcb2c79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94425-4a5b-41af-9348-1db4e57cf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b1c9823da95f46aba465a18c5ad9eda7" ma:index="21" nillable="true" ma:taxonomy="true" ma:internalName="b1c9823da95f46aba465a18c5ad9eda7" ma:taxonomyFieldName="Confidentiality_x0020_Class" ma:displayName="Confidentiality Class" ma:fieldId="{b1c9823d-a95f-46ab-a465-a18c5ad9eda7}" ma:sspId="6ef7ee7d-c6d0-410d-a1ea-82bcb2c7988d" ma:termSetId="459b3e9f-2ee8-414d-8498-bc04255613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3bb06767-b163-4da1-b45e-8000457c99e8}" ma:internalName="TaxCatchAll" ma:showField="CatchAllData" ma:web="45794425-4a5b-41af-9348-1db4e57cf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794425-4a5b-41af-9348-1db4e57cfd72">
      <Value>1</Value>
    </TaxCatchAll>
    <lcf76f155ced4ddcb4097134ff3c332f xmlns="89a5000a-25f3-4de1-80e5-8cb1c0176fba">
      <Terms xmlns="http://schemas.microsoft.com/office/infopath/2007/PartnerControls"/>
    </lcf76f155ced4ddcb4097134ff3c332f>
    <b1c9823da95f46aba465a18c5ad9eda7 xmlns="45794425-4a5b-41af-9348-1db4e57cfd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TLP:AMBER - Confidential</TermName>
          <TermId xmlns="http://schemas.microsoft.com/office/infopath/2007/PartnerControls">89217b1b-0c58-42c1-a486-73453d294f91</TermId>
        </TermInfo>
      </Terms>
    </b1c9823da95f46aba465a18c5ad9eda7>
  </documentManagement>
</p:properties>
</file>

<file path=customXml/itemProps1.xml><?xml version="1.0" encoding="utf-8"?>
<ds:datastoreItem xmlns:ds="http://schemas.openxmlformats.org/officeDocument/2006/customXml" ds:itemID="{6A4B00D9-C022-4B03-AA06-979ECAE56BF6}"/>
</file>

<file path=customXml/itemProps2.xml><?xml version="1.0" encoding="utf-8"?>
<ds:datastoreItem xmlns:ds="http://schemas.openxmlformats.org/officeDocument/2006/customXml" ds:itemID="{DE47AE5F-E914-4B70-B683-A4C356B0F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35263-6A6A-48F8-ACF2-D15484F0F9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A689FA-2707-435B-81C5-CD61653DF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PDGroup-Template.dotx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Sarrazin</cp:lastModifiedBy>
  <cp:revision>158</cp:revision>
  <dcterms:created xsi:type="dcterms:W3CDTF">2025-06-13T02:23:00Z</dcterms:created>
  <dcterms:modified xsi:type="dcterms:W3CDTF">2025-10-12T17:50:52Z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0x010100FD12F05C60E4224083D278DE66F58E2A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Order">
    <vt:r8>112100</vt:r8>
  </property>
  <property fmtid="{D5CDD505-2E9C-101B-9397-08002B2CF9AE}" pid="13" name="Confidentiality Class">
    <vt:lpwstr>1;#TLP:AMBER - Confidential|89217b1b-0c58-42c1-a486-73453d294f91</vt:lpwstr>
  </property>
  <property fmtid="{D5CDD505-2E9C-101B-9397-08002B2CF9AE}" pid="14" name="Confidentiality_x0020_Class">
    <vt:lpwstr>1;#TLP:AMBER - Confidential|89217b1b-0c58-42c1-a486-73453d294f91</vt:lpwstr>
  </property>
</Properties>
</file>